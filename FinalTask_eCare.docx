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</w:t>
      </w:r>
      <w:r w:rsidR="00210D2C">
        <w:rPr>
          <w:lang w:val="ru-RU"/>
        </w:rPr>
        <w:t>е работу информационной системы оператора сотовой связи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210D2C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возможных опций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Опция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F62862" w:rsidRDefault="00210D2C" w:rsidP="00F6286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Стоимость подключения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Фамилия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 w:rsidRPr="00A3384B">
        <w:rPr>
          <w:lang w:val="ru-RU"/>
        </w:rPr>
        <w:t>Дата рождения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Паспортные данные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Номера контрактов(телефонов у данного оператора)</w:t>
      </w:r>
    </w:p>
    <w:p w:rsidR="006865F4" w:rsidRDefault="006865F4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 электронной почты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Пароль для личного кабинета</w:t>
      </w:r>
    </w:p>
    <w:p w:rsidR="001F15B7" w:rsidRDefault="00210D2C" w:rsidP="001F15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Контракт</w:t>
      </w:r>
    </w:p>
    <w:p w:rsidR="001F15B7" w:rsidRDefault="00210D2C" w:rsidP="001F15B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</w:t>
      </w:r>
    </w:p>
    <w:p w:rsid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210D2C" w:rsidRP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Выбранные опции для тарифа</w:t>
      </w:r>
    </w:p>
    <w:p w:rsidR="00A3384B" w:rsidRDefault="00A3384B" w:rsidP="00070E73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210D2C" w:rsidRDefault="00A3384B" w:rsidP="00210D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клиентов компании</w:t>
      </w:r>
    </w:p>
    <w:p w:rsidR="00210D2C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контракта в личном кабинете;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возможных тарифов для перехода, смена тарифа;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возможных опций для тарифа, подключение новых опций, отключение существующих</w:t>
      </w:r>
      <w:r w:rsidR="00522E13">
        <w:rPr>
          <w:lang w:val="ru-RU"/>
        </w:rPr>
        <w:t>;</w:t>
      </w:r>
    </w:p>
    <w:p w:rsidR="00522E13" w:rsidRPr="00210D2C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</w:t>
      </w:r>
      <w:r w:rsidRPr="006865F4">
        <w:rPr>
          <w:lang w:val="ru-RU"/>
        </w:rPr>
        <w:t>/</w:t>
      </w:r>
      <w:r>
        <w:rPr>
          <w:lang w:val="ru-RU"/>
        </w:rPr>
        <w:t>разблокировка номера</w:t>
      </w:r>
      <w:r w:rsidR="006865F4">
        <w:rPr>
          <w:lang w:val="ru-RU"/>
        </w:rPr>
        <w:t>(если номер заблокирован, то нельзя сменить тариф и опции; если номер заблокировал не пользователь, то разблокирповать сам он его не может)</w:t>
      </w:r>
      <w:r>
        <w:rPr>
          <w:lang w:val="ru-RU"/>
        </w:rPr>
        <w:t>;</w:t>
      </w:r>
    </w:p>
    <w:p w:rsidR="00A3384B" w:rsidRDefault="00A3384B" w:rsidP="00A3384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сотрудников компании</w:t>
      </w:r>
    </w:p>
    <w:p w:rsidR="00210D2C" w:rsidRDefault="00210D2C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Заключение контракта с новым клиентом: выбор нового номера телефона с подключением тарифа и опций</w:t>
      </w:r>
      <w:r w:rsidR="006865F4">
        <w:rPr>
          <w:lang w:val="ru-RU"/>
        </w:rPr>
        <w:t>. Номер телефона должен быть уникальным.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пользователей и контрактов;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 пользователя</w:t>
      </w:r>
      <w:r w:rsidRPr="006865F4">
        <w:rPr>
          <w:lang w:val="ru-RU"/>
        </w:rPr>
        <w:t>/</w:t>
      </w:r>
      <w:r>
        <w:rPr>
          <w:lang w:val="ru-RU"/>
        </w:rPr>
        <w:t>разблокировка пользователя;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Поиск пользователя по номеру;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Смена тарифа, подключение и отключение опций пользователю;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 новых тарифов, удаление старых;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</w:t>
      </w:r>
      <w:r w:rsidRPr="00522E13">
        <w:rPr>
          <w:lang w:val="ru-RU"/>
        </w:rPr>
        <w:t>/</w:t>
      </w:r>
      <w:r>
        <w:rPr>
          <w:lang w:val="ru-RU"/>
        </w:rPr>
        <w:t>удаление опций для тарифа;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Управление опциями: некоторые опции могут быть несовместимы друг с другом</w:t>
      </w:r>
      <w:r w:rsidR="006865F4">
        <w:rPr>
          <w:lang w:val="ru-RU"/>
        </w:rPr>
        <w:t xml:space="preserve"> или могут быть добавлены только с определенными опциями</w:t>
      </w:r>
      <w:r>
        <w:rPr>
          <w:lang w:val="ru-RU"/>
        </w:rPr>
        <w:t xml:space="preserve">, </w:t>
      </w:r>
      <w:r w:rsidR="006865F4">
        <w:rPr>
          <w:lang w:val="ru-RU"/>
        </w:rPr>
        <w:t xml:space="preserve">сотрудник </w:t>
      </w:r>
      <w:r>
        <w:rPr>
          <w:lang w:val="ru-RU"/>
        </w:rPr>
        <w:t>добавление и удаление этих правил.</w:t>
      </w:r>
    </w:p>
    <w:p w:rsidR="006865F4" w:rsidRPr="006865F4" w:rsidRDefault="006865F4" w:rsidP="006865F4">
      <w:pPr>
        <w:rPr>
          <w:lang w:val="ru-RU"/>
        </w:rPr>
      </w:pPr>
      <w:r>
        <w:rPr>
          <w:lang w:val="ru-RU"/>
        </w:rPr>
        <w:t>При совершении действий с контрактами на каждой странице до сохранения изменений должна отображаться корзина, в которой отображаются выбранные позиции пользователя.</w:t>
      </w:r>
    </w:p>
    <w:p w:rsidR="00070E73" w:rsidRDefault="00070E73" w:rsidP="00070E73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3E25D0">
        <w:rPr>
          <w:lang w:val="ru-RU"/>
        </w:rPr>
        <w:t xml:space="preserve"> (консольный интерфейс допускается, но не рекомендуется)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BF28AB" w:rsidRDefault="00BF28AB" w:rsidP="00BF28AB">
      <w:pPr>
        <w:rPr>
          <w:lang w:val="ru-RU"/>
        </w:rPr>
      </w:pPr>
      <w:r w:rsidRPr="00BF28AB">
        <w:rPr>
          <w:lang w:val="ru-RU"/>
        </w:rPr>
        <w:t>Используемые</w:t>
      </w:r>
      <w:r w:rsidRPr="000F4514">
        <w:rPr>
          <w:lang w:val="ru-RU"/>
        </w:rPr>
        <w:t xml:space="preserve"> </w:t>
      </w:r>
      <w:r w:rsidRPr="00BF28AB">
        <w:rPr>
          <w:lang w:val="ru-RU"/>
        </w:rPr>
        <w:t>технологии</w:t>
      </w:r>
      <w:r w:rsidRPr="000F4514">
        <w:rPr>
          <w:lang w:val="ru-RU"/>
        </w:rPr>
        <w:t>:</w:t>
      </w:r>
    </w:p>
    <w:p w:rsidR="008D69A8" w:rsidRPr="008D69A8" w:rsidRDefault="008D69A8" w:rsidP="00BF28AB">
      <w:pPr>
        <w:rPr>
          <w:lang w:val="ru-RU"/>
        </w:rPr>
      </w:pPr>
      <w:r>
        <w:rPr>
          <w:lang w:val="ru-RU"/>
        </w:rPr>
        <w:t xml:space="preserve">1 часть </w:t>
      </w:r>
    </w:p>
    <w:p w:rsidR="00BF28AB" w:rsidRPr="000F4514" w:rsidRDefault="00BF28AB" w:rsidP="00BF28AB">
      <w:pPr>
        <w:pStyle w:val="ListParagraph"/>
        <w:ind w:hanging="360"/>
        <w:rPr>
          <w:lang w:val="ru-RU"/>
        </w:rPr>
      </w:pPr>
      <w:r w:rsidRPr="000F4514">
        <w:rPr>
          <w:lang w:val="ru-RU"/>
        </w:rPr>
        <w:t>•</w:t>
      </w:r>
      <w:r w:rsidRPr="000F4514">
        <w:rPr>
          <w:lang w:val="ru-RU"/>
        </w:rPr>
        <w:tab/>
      </w:r>
      <w:r w:rsidRPr="00BF28AB">
        <w:t>IDE</w:t>
      </w:r>
      <w:r w:rsidRPr="000F4514">
        <w:rPr>
          <w:lang w:val="ru-RU"/>
        </w:rPr>
        <w:t xml:space="preserve"> - </w:t>
      </w:r>
      <w:r w:rsidRPr="00BF28AB">
        <w:t>Any</w:t>
      </w:r>
      <w:r w:rsidRPr="000F4514">
        <w:rPr>
          <w:lang w:val="ru-RU"/>
        </w:rPr>
        <w:t xml:space="preserve"> (</w:t>
      </w:r>
      <w:r w:rsidRPr="00BF28AB">
        <w:t>Eclipse</w:t>
      </w:r>
      <w:r w:rsidRPr="000F4514">
        <w:rPr>
          <w:lang w:val="ru-RU"/>
        </w:rPr>
        <w:t xml:space="preserve">, </w:t>
      </w:r>
      <w:r w:rsidRPr="00BF28AB">
        <w:t>IDEA</w:t>
      </w:r>
      <w:r w:rsidRPr="000F4514">
        <w:rPr>
          <w:lang w:val="ru-RU"/>
        </w:rPr>
        <w:t xml:space="preserve">, </w:t>
      </w:r>
      <w:r w:rsidRPr="00BF28AB">
        <w:t>NetBeans</w:t>
      </w:r>
      <w:r w:rsidRPr="000F4514">
        <w:rPr>
          <w:lang w:val="ru-RU"/>
        </w:rPr>
        <w:t>)</w:t>
      </w:r>
    </w:p>
    <w:p w:rsidR="00BF28AB" w:rsidRPr="000F4514" w:rsidRDefault="00BF28AB" w:rsidP="00BF28AB">
      <w:pPr>
        <w:pStyle w:val="ListParagraph"/>
        <w:ind w:hanging="360"/>
        <w:rPr>
          <w:lang w:val="ru-RU"/>
        </w:rPr>
      </w:pPr>
      <w:r w:rsidRPr="000F4514">
        <w:rPr>
          <w:lang w:val="ru-RU"/>
        </w:rPr>
        <w:t>•</w:t>
      </w:r>
      <w:r w:rsidRPr="000F4514">
        <w:rPr>
          <w:lang w:val="ru-RU"/>
        </w:rPr>
        <w:tab/>
      </w:r>
      <w:r w:rsidRPr="00BF28AB">
        <w:t>DB</w:t>
      </w:r>
      <w:r w:rsidRPr="000F4514">
        <w:rPr>
          <w:lang w:val="ru-RU"/>
        </w:rPr>
        <w:t xml:space="preserve"> – </w:t>
      </w:r>
      <w:r w:rsidRPr="00BF28AB">
        <w:t>MySQL</w:t>
      </w:r>
      <w:r w:rsidRPr="000F4514">
        <w:rPr>
          <w:lang w:val="ru-RU"/>
        </w:rPr>
        <w:t xml:space="preserve"> 5.5</w:t>
      </w:r>
    </w:p>
    <w:p w:rsidR="00BF28AB" w:rsidRPr="008D69A8" w:rsidRDefault="00BF28AB" w:rsidP="00BF28AB">
      <w:pPr>
        <w:pStyle w:val="ListParagraph"/>
        <w:ind w:hanging="360"/>
        <w:rPr>
          <w:lang w:val="ru-RU"/>
        </w:rPr>
      </w:pPr>
      <w:r w:rsidRPr="000F4514">
        <w:rPr>
          <w:lang w:val="ru-RU"/>
        </w:rPr>
        <w:t>•</w:t>
      </w:r>
      <w:r w:rsidRPr="000F4514">
        <w:rPr>
          <w:lang w:val="ru-RU"/>
        </w:rPr>
        <w:tab/>
      </w:r>
      <w:r w:rsidRPr="00BF28AB">
        <w:t>Maven</w:t>
      </w:r>
      <w:r w:rsidRPr="000F4514">
        <w:rPr>
          <w:lang w:val="ru-RU"/>
        </w:rPr>
        <w:t xml:space="preserve"> 3.</w:t>
      </w:r>
      <w:r w:rsidR="00A20222" w:rsidRPr="000F4514">
        <w:rPr>
          <w:lang w:val="ru-RU"/>
        </w:rPr>
        <w:t>*</w:t>
      </w:r>
    </w:p>
    <w:p w:rsidR="00BF28AB" w:rsidRPr="000F4514" w:rsidRDefault="00BF28AB" w:rsidP="00BF28AB">
      <w:pPr>
        <w:pStyle w:val="ListParagraph"/>
        <w:ind w:hanging="360"/>
        <w:rPr>
          <w:lang w:val="ru-RU"/>
        </w:rPr>
      </w:pPr>
      <w:r w:rsidRPr="000F4514">
        <w:rPr>
          <w:lang w:val="ru-RU"/>
        </w:rPr>
        <w:t>•</w:t>
      </w:r>
      <w:r w:rsidRPr="000F4514">
        <w:rPr>
          <w:lang w:val="ru-RU"/>
        </w:rPr>
        <w:tab/>
      </w:r>
      <w:r w:rsidRPr="00BF28AB">
        <w:t>JPA</w:t>
      </w:r>
      <w:r w:rsidRPr="000F4514">
        <w:rPr>
          <w:lang w:val="ru-RU"/>
        </w:rPr>
        <w:t xml:space="preserve"> 2.0</w:t>
      </w:r>
    </w:p>
    <w:p w:rsidR="008D69A8" w:rsidRPr="000F4514" w:rsidRDefault="008D69A8" w:rsidP="008D69A8">
      <w:pPr>
        <w:rPr>
          <w:lang w:val="ru-RU"/>
        </w:rPr>
      </w:pPr>
      <w:r w:rsidRPr="000F4514">
        <w:rPr>
          <w:lang w:val="ru-RU"/>
        </w:rPr>
        <w:t xml:space="preserve">2 </w:t>
      </w:r>
      <w:r>
        <w:rPr>
          <w:lang w:val="ru-RU"/>
        </w:rPr>
        <w:t>часть</w:t>
      </w:r>
      <w:r w:rsidRPr="000F4514">
        <w:rPr>
          <w:lang w:val="ru-RU"/>
        </w:rPr>
        <w:t xml:space="preserve"> (</w:t>
      </w:r>
      <w:r>
        <w:rPr>
          <w:lang w:val="ru-RU"/>
        </w:rPr>
        <w:t>включая предыдущие</w:t>
      </w:r>
      <w:r w:rsidRPr="000F4514">
        <w:rPr>
          <w:lang w:val="ru-RU"/>
        </w:rPr>
        <w:t>)</w:t>
      </w:r>
    </w:p>
    <w:p w:rsidR="008D69A8" w:rsidRPr="00223124" w:rsidRDefault="00223124" w:rsidP="008D69A8">
      <w:pPr>
        <w:pStyle w:val="ListParagraph"/>
        <w:ind w:hanging="360"/>
        <w:rPr>
          <w:lang w:val="ru-RU"/>
        </w:rPr>
      </w:pPr>
      <w:r>
        <w:t>•</w:t>
      </w:r>
      <w:r>
        <w:tab/>
        <w:t xml:space="preserve">AS – Glassfish </w:t>
      </w:r>
      <w:r w:rsidR="008D69A8" w:rsidRPr="00A20222">
        <w:t>4.0</w:t>
      </w:r>
    </w:p>
    <w:p w:rsidR="008D69A8" w:rsidRPr="00223124" w:rsidRDefault="008D69A8" w:rsidP="008D69A8">
      <w:pPr>
        <w:pStyle w:val="ListParagraph"/>
        <w:ind w:hanging="360"/>
        <w:rPr>
          <w:lang w:val="ru-RU"/>
        </w:rPr>
      </w:pPr>
    </w:p>
    <w:p w:rsidR="00BF28AB" w:rsidRPr="00223124" w:rsidRDefault="00BF28AB" w:rsidP="00BF28AB">
      <w:pPr>
        <w:pStyle w:val="ListParagraph"/>
        <w:ind w:hanging="360"/>
        <w:rPr>
          <w:lang w:val="ru-RU"/>
        </w:rPr>
      </w:pPr>
      <w:r w:rsidRPr="00223124">
        <w:rPr>
          <w:lang w:val="ru-RU"/>
        </w:rPr>
        <w:t>•</w:t>
      </w:r>
      <w:r w:rsidRPr="00223124">
        <w:rPr>
          <w:lang w:val="ru-RU"/>
        </w:rPr>
        <w:tab/>
      </w:r>
      <w:r w:rsidRPr="00BF28AB">
        <w:t>EJB</w:t>
      </w:r>
      <w:r w:rsidRPr="00223124">
        <w:rPr>
          <w:lang w:val="ru-RU"/>
        </w:rPr>
        <w:t xml:space="preserve"> 3.1</w:t>
      </w:r>
    </w:p>
    <w:p w:rsidR="00BF28AB" w:rsidRPr="00223124" w:rsidRDefault="00BF28AB" w:rsidP="00BF28AB">
      <w:pPr>
        <w:pStyle w:val="ListParagraph"/>
        <w:ind w:hanging="360"/>
        <w:rPr>
          <w:lang w:val="ru-RU"/>
        </w:rPr>
      </w:pPr>
      <w:r w:rsidRPr="00223124">
        <w:rPr>
          <w:lang w:val="ru-RU"/>
        </w:rPr>
        <w:t>•</w:t>
      </w:r>
      <w:r w:rsidRPr="00223124">
        <w:rPr>
          <w:lang w:val="ru-RU"/>
        </w:rPr>
        <w:tab/>
      </w:r>
      <w:r w:rsidRPr="00BF28AB">
        <w:t>JSF</w:t>
      </w:r>
      <w:r w:rsidRPr="00223124">
        <w:rPr>
          <w:lang w:val="ru-RU"/>
        </w:rPr>
        <w:t xml:space="preserve"> 2</w:t>
      </w:r>
    </w:p>
    <w:p w:rsidR="008D69A8" w:rsidRPr="00223124" w:rsidRDefault="008D69A8" w:rsidP="00BF28AB">
      <w:pPr>
        <w:pStyle w:val="ListParagraph"/>
        <w:ind w:hanging="360"/>
        <w:rPr>
          <w:lang w:val="ru-RU"/>
        </w:rPr>
      </w:pPr>
      <w:r>
        <w:rPr>
          <w:lang w:val="ru-RU"/>
        </w:rPr>
        <w:t>или</w:t>
      </w:r>
    </w:p>
    <w:p w:rsidR="008D69A8" w:rsidRPr="00223124" w:rsidRDefault="008D69A8" w:rsidP="008D69A8">
      <w:pPr>
        <w:pStyle w:val="ListParagraph"/>
        <w:ind w:hanging="360"/>
        <w:rPr>
          <w:lang w:val="ru-RU"/>
        </w:rPr>
      </w:pPr>
      <w:r w:rsidRPr="00223124">
        <w:rPr>
          <w:lang w:val="ru-RU"/>
        </w:rPr>
        <w:t>•</w:t>
      </w:r>
      <w:r w:rsidRPr="00223124">
        <w:rPr>
          <w:lang w:val="ru-RU"/>
        </w:rPr>
        <w:tab/>
      </w:r>
      <w:r w:rsidRPr="00BF28AB">
        <w:t>S</w:t>
      </w:r>
      <w:r>
        <w:t>pring</w:t>
      </w:r>
      <w:r w:rsidRPr="00223124">
        <w:rPr>
          <w:lang w:val="ru-RU"/>
        </w:rPr>
        <w:t xml:space="preserve"> </w:t>
      </w:r>
      <w:r w:rsidRPr="00BF28AB">
        <w:t>F</w:t>
      </w:r>
      <w:r>
        <w:t>ramework</w:t>
      </w:r>
    </w:p>
    <w:p w:rsidR="00BF28AB" w:rsidRPr="00BF28AB" w:rsidRDefault="00BF28AB" w:rsidP="00BF28AB">
      <w:pPr>
        <w:pStyle w:val="Heading1"/>
        <w:rPr>
          <w:lang w:val="ru-RU"/>
        </w:rPr>
      </w:pPr>
      <w:r w:rsidRPr="00BF28AB">
        <w:rPr>
          <w:lang w:val="ru-RU"/>
        </w:rPr>
        <w:lastRenderedPageBreak/>
        <w:t>Критерии успешного выполнения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1.</w:t>
      </w:r>
      <w:r w:rsidRPr="00BF28AB">
        <w:rPr>
          <w:lang w:val="ru-RU"/>
        </w:rPr>
        <w:tab/>
        <w:t>Функциональность работает (обязательно наличие UI)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2.</w:t>
      </w:r>
      <w:r w:rsidRPr="00BF28AB">
        <w:rPr>
          <w:lang w:val="ru-RU"/>
        </w:rPr>
        <w:tab/>
        <w:t>Maven-based проект, разбитый на модули (билд одной командой, деплой одной командой)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3.</w:t>
      </w:r>
      <w:r w:rsidRPr="00BF28AB">
        <w:rPr>
          <w:lang w:val="ru-RU"/>
        </w:rPr>
        <w:tab/>
        <w:t>Описаны интерфейсы предметной области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4.</w:t>
      </w:r>
      <w:r w:rsidRPr="00BF28AB">
        <w:rPr>
          <w:lang w:val="ru-RU"/>
        </w:rPr>
        <w:tab/>
        <w:t>Подключена БД MySQL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5.</w:t>
      </w:r>
      <w:r w:rsidRPr="00BF28AB">
        <w:rPr>
          <w:lang w:val="ru-RU"/>
        </w:rPr>
        <w:tab/>
        <w:t>Созданы сущности предметной области; маппинг на таблицы в БД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6.</w:t>
      </w:r>
      <w:r w:rsidRPr="00BF28AB">
        <w:rPr>
          <w:lang w:val="ru-RU"/>
        </w:rPr>
        <w:tab/>
        <w:t>Работа с сущностями через DAO</w:t>
      </w:r>
    </w:p>
    <w:p w:rsidR="00BF28AB" w:rsidRPr="008D69A8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7.</w:t>
      </w:r>
      <w:r w:rsidRPr="00BF28AB">
        <w:rPr>
          <w:lang w:val="ru-RU"/>
        </w:rPr>
        <w:tab/>
        <w:t>Приложение развернуто на AS Glassfish</w:t>
      </w:r>
      <w:r w:rsidR="008D69A8" w:rsidRPr="008D69A8">
        <w:rPr>
          <w:lang w:val="ru-RU"/>
        </w:rPr>
        <w:t>* (</w:t>
      </w:r>
      <w:r w:rsidR="008D69A8">
        <w:rPr>
          <w:lang w:val="ru-RU"/>
        </w:rPr>
        <w:t>актуально для 2й части</w:t>
      </w:r>
      <w:r w:rsidR="008D69A8" w:rsidRPr="008D69A8">
        <w:rPr>
          <w:lang w:val="ru-RU"/>
        </w:rPr>
        <w:t>)</w:t>
      </w:r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8.</w:t>
      </w:r>
      <w:r w:rsidRPr="00BF28AB">
        <w:rPr>
          <w:lang w:val="ru-RU"/>
        </w:rPr>
        <w:tab/>
        <w:t>Реализована обработка исключений</w:t>
      </w:r>
    </w:p>
    <w:p w:rsid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9.</w:t>
      </w:r>
      <w:r w:rsidRPr="00BF28AB">
        <w:rPr>
          <w:lang w:val="ru-RU"/>
        </w:rPr>
        <w:tab/>
        <w:t>Подключено логгирование</w:t>
      </w:r>
    </w:p>
    <w:p w:rsidR="00223124" w:rsidRPr="00223124" w:rsidRDefault="00223124" w:rsidP="00BF28AB">
      <w:pPr>
        <w:pStyle w:val="ListParagraph"/>
        <w:ind w:hanging="360"/>
        <w:rPr>
          <w:lang w:val="ru-RU"/>
        </w:rPr>
      </w:pPr>
      <w:r>
        <w:rPr>
          <w:lang w:val="ru-RU"/>
        </w:rPr>
        <w:t xml:space="preserve">10. Наличие </w:t>
      </w:r>
      <w:r>
        <w:t>unit</w:t>
      </w:r>
      <w:r w:rsidRPr="00223124">
        <w:rPr>
          <w:lang w:val="ru-RU"/>
        </w:rPr>
        <w:t>-</w:t>
      </w:r>
      <w:r>
        <w:rPr>
          <w:lang w:val="ru-RU"/>
        </w:rPr>
        <w:t>тестов на бизнес логику</w:t>
      </w:r>
      <w:bookmarkStart w:id="0" w:name="_GoBack"/>
      <w:bookmarkEnd w:id="0"/>
    </w:p>
    <w:p w:rsidR="00BF28AB" w:rsidRPr="00BF28AB" w:rsidRDefault="00BF28AB" w:rsidP="00BF28AB">
      <w:pPr>
        <w:pStyle w:val="ListParagraph"/>
        <w:ind w:hanging="360"/>
        <w:rPr>
          <w:lang w:val="ru-RU"/>
        </w:rPr>
      </w:pPr>
    </w:p>
    <w:p w:rsidR="00F31FBB" w:rsidRPr="00BF28AB" w:rsidRDefault="00BF28AB" w:rsidP="00BF28AB">
      <w:pPr>
        <w:pStyle w:val="ListParagraph"/>
        <w:ind w:hanging="360"/>
        <w:rPr>
          <w:lang w:val="ru-RU"/>
        </w:rPr>
      </w:pPr>
      <w:r w:rsidRPr="00BF28AB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sectPr w:rsidR="00F31FBB" w:rsidRPr="00BF28AB" w:rsidSect="00782B4A">
      <w:footerReference w:type="default" r:id="rId8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E1" w:rsidRDefault="00374FE1" w:rsidP="00782B4A">
      <w:pPr>
        <w:spacing w:after="0" w:line="240" w:lineRule="auto"/>
      </w:pPr>
      <w:r>
        <w:separator/>
      </w:r>
    </w:p>
  </w:endnote>
  <w:endnote w:type="continuationSeparator" w:id="0">
    <w:p w:rsidR="00374FE1" w:rsidRDefault="00374FE1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223124">
      <w:rPr>
        <w:noProof/>
      </w:rPr>
      <w:t>1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E1" w:rsidRDefault="00374FE1" w:rsidP="00782B4A">
      <w:pPr>
        <w:spacing w:after="0" w:line="240" w:lineRule="auto"/>
      </w:pPr>
      <w:r>
        <w:separator/>
      </w:r>
    </w:p>
  </w:footnote>
  <w:footnote w:type="continuationSeparator" w:id="0">
    <w:p w:rsidR="00374FE1" w:rsidRDefault="00374FE1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45680"/>
    <w:rsid w:val="00070E73"/>
    <w:rsid w:val="00093B4B"/>
    <w:rsid w:val="000D11FE"/>
    <w:rsid w:val="000F0E84"/>
    <w:rsid w:val="000F4514"/>
    <w:rsid w:val="00116EDC"/>
    <w:rsid w:val="00132313"/>
    <w:rsid w:val="00157E13"/>
    <w:rsid w:val="00170761"/>
    <w:rsid w:val="00176BA8"/>
    <w:rsid w:val="0019088B"/>
    <w:rsid w:val="001E3E6F"/>
    <w:rsid w:val="001F15B7"/>
    <w:rsid w:val="00207911"/>
    <w:rsid w:val="00210D2C"/>
    <w:rsid w:val="00223124"/>
    <w:rsid w:val="00291EAA"/>
    <w:rsid w:val="002E3EB6"/>
    <w:rsid w:val="002F7E58"/>
    <w:rsid w:val="00374FE1"/>
    <w:rsid w:val="003A303B"/>
    <w:rsid w:val="003D03BC"/>
    <w:rsid w:val="003E25D0"/>
    <w:rsid w:val="004F77A7"/>
    <w:rsid w:val="005041CE"/>
    <w:rsid w:val="005052AC"/>
    <w:rsid w:val="00522E13"/>
    <w:rsid w:val="00532C10"/>
    <w:rsid w:val="00596A23"/>
    <w:rsid w:val="005C38C9"/>
    <w:rsid w:val="00674F8C"/>
    <w:rsid w:val="006865F4"/>
    <w:rsid w:val="006A3354"/>
    <w:rsid w:val="006F4FB2"/>
    <w:rsid w:val="007041DF"/>
    <w:rsid w:val="00733411"/>
    <w:rsid w:val="00782B4A"/>
    <w:rsid w:val="007B17D8"/>
    <w:rsid w:val="007B45D8"/>
    <w:rsid w:val="007C327B"/>
    <w:rsid w:val="008271DA"/>
    <w:rsid w:val="008559CC"/>
    <w:rsid w:val="008D69A8"/>
    <w:rsid w:val="009D14F5"/>
    <w:rsid w:val="00A14813"/>
    <w:rsid w:val="00A20222"/>
    <w:rsid w:val="00A3384B"/>
    <w:rsid w:val="00A40D92"/>
    <w:rsid w:val="00A52091"/>
    <w:rsid w:val="00A855B8"/>
    <w:rsid w:val="00A86E1C"/>
    <w:rsid w:val="00B32895"/>
    <w:rsid w:val="00B745AF"/>
    <w:rsid w:val="00BD3493"/>
    <w:rsid w:val="00BF28AB"/>
    <w:rsid w:val="00BF4B45"/>
    <w:rsid w:val="00C46090"/>
    <w:rsid w:val="00C60C11"/>
    <w:rsid w:val="00D13A9B"/>
    <w:rsid w:val="00D423C7"/>
    <w:rsid w:val="00DA1BD6"/>
    <w:rsid w:val="00DC0F92"/>
    <w:rsid w:val="00DF1F59"/>
    <w:rsid w:val="00E1176C"/>
    <w:rsid w:val="00ED5826"/>
    <w:rsid w:val="00F31FBB"/>
    <w:rsid w:val="00F446C7"/>
    <w:rsid w:val="00F62862"/>
    <w:rsid w:val="00F66CCE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2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dshulgin</cp:lastModifiedBy>
  <cp:revision>4</cp:revision>
  <cp:lastPrinted>2011-07-19T11:46:00Z</cp:lastPrinted>
  <dcterms:created xsi:type="dcterms:W3CDTF">2014-07-17T10:41:00Z</dcterms:created>
  <dcterms:modified xsi:type="dcterms:W3CDTF">2014-07-22T12:04:00Z</dcterms:modified>
</cp:coreProperties>
</file>